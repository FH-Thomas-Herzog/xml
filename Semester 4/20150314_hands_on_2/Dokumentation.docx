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0" w:rsidRDefault="00854350"/>
    <w:p w:rsidR="003D3E15" w:rsidRDefault="00A41A9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en-US"/>
        </w:rPr>
      </w:pPr>
      <w:r>
        <w:fldChar w:fldCharType="begin"/>
      </w:r>
      <w:r w:rsidR="00EC28DD">
        <w:instrText xml:space="preserve"> TOC \o \h \z \u </w:instrText>
      </w:r>
      <w:r>
        <w:fldChar w:fldCharType="separate"/>
      </w:r>
      <w:hyperlink w:anchor="_Toc414211460" w:history="1">
        <w:r w:rsidR="003D3E15" w:rsidRPr="009E7CC2">
          <w:rPr>
            <w:rStyle w:val="Hyperlink"/>
            <w:noProof/>
          </w:rPr>
          <w:t>5</w:t>
        </w:r>
        <w:r w:rsidR="003D3E15">
          <w:rPr>
            <w:rFonts w:asciiTheme="minorHAnsi" w:eastAsiaTheme="minorEastAsia" w:hAnsiTheme="minorHAnsi"/>
            <w:noProof/>
            <w:lang w:val="en-US"/>
          </w:rPr>
          <w:tab/>
        </w:r>
        <w:r w:rsidR="003D3E15" w:rsidRPr="009E7CC2">
          <w:rPr>
            <w:rStyle w:val="Hyperlink"/>
            <w:noProof/>
          </w:rPr>
          <w:t>XML Schema</w:t>
        </w:r>
        <w:r w:rsidR="003D3E15">
          <w:rPr>
            <w:noProof/>
            <w:webHidden/>
          </w:rPr>
          <w:tab/>
        </w:r>
        <w:r w:rsidR="003D3E15">
          <w:rPr>
            <w:noProof/>
            <w:webHidden/>
          </w:rPr>
          <w:fldChar w:fldCharType="begin"/>
        </w:r>
        <w:r w:rsidR="003D3E15">
          <w:rPr>
            <w:noProof/>
            <w:webHidden/>
          </w:rPr>
          <w:instrText xml:space="preserve"> PAGEREF _Toc414211460 \h </w:instrText>
        </w:r>
        <w:r w:rsidR="003D3E15">
          <w:rPr>
            <w:noProof/>
            <w:webHidden/>
          </w:rPr>
        </w:r>
        <w:r w:rsidR="003D3E15"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2</w:t>
        </w:r>
        <w:r w:rsidR="003D3E15">
          <w:rPr>
            <w:noProof/>
            <w:webHidden/>
          </w:rPr>
          <w:fldChar w:fldCharType="end"/>
        </w:r>
      </w:hyperlink>
    </w:p>
    <w:p w:rsidR="003D3E15" w:rsidRDefault="003D3E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n-US"/>
        </w:rPr>
      </w:pPr>
      <w:hyperlink w:anchor="_Toc414211461" w:history="1">
        <w:r w:rsidRPr="009E7CC2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9E7CC2">
          <w:rPr>
            <w:rStyle w:val="Hyperlink"/>
            <w:noProof/>
            <w:lang w:val="en-US"/>
          </w:rPr>
          <w:t>Aufgabe (a)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2" w:history="1">
        <w:r w:rsidRPr="009E7CC2">
          <w:rPr>
            <w:rStyle w:val="Hyperlink"/>
            <w:noProof/>
            <w:lang w:val="en-US"/>
          </w:rPr>
          <w:t>5.1.1</w:t>
        </w:r>
        <w:r>
          <w:rPr>
            <w:noProof/>
          </w:rPr>
          <w:tab/>
        </w:r>
        <w:r w:rsidRPr="009E7CC2">
          <w:rPr>
            <w:rStyle w:val="Hyperlink"/>
            <w:noProof/>
            <w:lang w:val="en-US"/>
          </w:rPr>
          <w:t>termin.xsd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3" w:history="1">
        <w:r w:rsidRPr="009E7CC2">
          <w:rPr>
            <w:rStyle w:val="Hyperlink"/>
            <w:noProof/>
          </w:rPr>
          <w:t>5.1.2</w:t>
        </w:r>
        <w:r>
          <w:rPr>
            <w:noProof/>
          </w:rPr>
          <w:tab/>
        </w:r>
        <w:r w:rsidRPr="009E7CC2">
          <w:rPr>
            <w:rStyle w:val="Hyperlink"/>
            <w:noProof/>
          </w:rPr>
          <w:t>termin.xml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4" w:history="1">
        <w:r w:rsidRPr="009E7CC2">
          <w:rPr>
            <w:rStyle w:val="Hyperlink"/>
            <w:noProof/>
            <w:lang w:val="de-DE"/>
          </w:rPr>
          <w:t>5.1.3</w:t>
        </w:r>
        <w:r>
          <w:rPr>
            <w:noProof/>
          </w:rPr>
          <w:tab/>
        </w:r>
        <w:r w:rsidRPr="009E7CC2">
          <w:rPr>
            <w:rStyle w:val="Hyperlink"/>
            <w:noProof/>
          </w:rPr>
          <w:t>terminSpezialisierung.xml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en-US"/>
        </w:rPr>
      </w:pPr>
      <w:hyperlink w:anchor="_Toc414211465" w:history="1">
        <w:r w:rsidRPr="009E7CC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9E7CC2">
          <w:rPr>
            <w:rStyle w:val="Hyperlink"/>
            <w:noProof/>
          </w:rPr>
          <w:t>Aufgabe (b)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6" w:history="1">
        <w:r w:rsidRPr="009E7CC2">
          <w:rPr>
            <w:rStyle w:val="Hyperlink"/>
            <w:noProof/>
          </w:rPr>
          <w:t>5.2.1</w:t>
        </w:r>
        <w:r>
          <w:rPr>
            <w:noProof/>
          </w:rPr>
          <w:tab/>
        </w:r>
        <w:r w:rsidRPr="009E7CC2">
          <w:rPr>
            <w:rStyle w:val="Hyperlink"/>
            <w:noProof/>
          </w:rPr>
          <w:t>termin_neu.xsd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7" w:history="1">
        <w:r w:rsidRPr="009E7CC2">
          <w:rPr>
            <w:rStyle w:val="Hyperlink"/>
            <w:noProof/>
          </w:rPr>
          <w:t>5.2.2</w:t>
        </w:r>
        <w:r>
          <w:rPr>
            <w:noProof/>
          </w:rPr>
          <w:tab/>
        </w:r>
        <w:r w:rsidRPr="009E7CC2">
          <w:rPr>
            <w:rStyle w:val="Hyperlink"/>
            <w:noProof/>
          </w:rPr>
          <w:t>teilnehmerListe.xsd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8" w:history="1">
        <w:r w:rsidRPr="009E7CC2">
          <w:rPr>
            <w:rStyle w:val="Hyperlink"/>
            <w:noProof/>
            <w:lang w:val="en-US"/>
          </w:rPr>
          <w:t>5.2.3</w:t>
        </w:r>
        <w:r>
          <w:rPr>
            <w:noProof/>
          </w:rPr>
          <w:tab/>
        </w:r>
        <w:r w:rsidRPr="009E7CC2">
          <w:rPr>
            <w:rStyle w:val="Hyperlink"/>
            <w:noProof/>
            <w:lang w:val="en-US"/>
          </w:rPr>
          <w:t>termin_neu.xml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3E15" w:rsidRDefault="003D3E15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14211469" w:history="1">
        <w:r w:rsidRPr="009E7CC2">
          <w:rPr>
            <w:rStyle w:val="Hyperlink"/>
            <w:noProof/>
          </w:rPr>
          <w:t>5.2.4</w:t>
        </w:r>
        <w:r>
          <w:rPr>
            <w:noProof/>
          </w:rPr>
          <w:tab/>
        </w:r>
        <w:r w:rsidRPr="009E7CC2">
          <w:rPr>
            <w:rStyle w:val="Hyperlink"/>
            <w:noProof/>
          </w:rPr>
          <w:t>terminSpezialisierung_neu.xml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A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350" w:rsidRDefault="00A41A9E" w:rsidP="00854350">
      <w:r>
        <w:fldChar w:fldCharType="end"/>
      </w:r>
    </w:p>
    <w:p w:rsidR="00EC28DD" w:rsidRDefault="00EC28DD">
      <w:pPr>
        <w:spacing w:after="200" w:line="276" w:lineRule="auto"/>
      </w:pPr>
      <w:r>
        <w:br w:type="page"/>
      </w:r>
      <w:bookmarkStart w:id="0" w:name="_GoBack"/>
      <w:bookmarkEnd w:id="0"/>
    </w:p>
    <w:p w:rsidR="00533DEA" w:rsidRDefault="00533DEA" w:rsidP="00533DEA">
      <w:pPr>
        <w:pStyle w:val="Heading1"/>
      </w:pPr>
      <w:bookmarkStart w:id="1" w:name="_Toc414211460"/>
      <w:r>
        <w:lastRenderedPageBreak/>
        <w:t>XML Schema</w:t>
      </w:r>
      <w:bookmarkEnd w:id="1"/>
    </w:p>
    <w:p w:rsidR="003B25AD" w:rsidRDefault="003B25AD" w:rsidP="003B25AD">
      <w:pPr>
        <w:pStyle w:val="Heading2"/>
        <w:rPr>
          <w:lang w:val="en-US"/>
        </w:rPr>
      </w:pPr>
      <w:bookmarkStart w:id="2" w:name="_Toc414211461"/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(a)</w:t>
      </w:r>
      <w:bookmarkEnd w:id="2"/>
    </w:p>
    <w:p w:rsidR="003B25AD" w:rsidRPr="003B25AD" w:rsidRDefault="003B25AD" w:rsidP="003B25AD">
      <w:pPr>
        <w:pStyle w:val="Heading3"/>
        <w:rPr>
          <w:lang w:val="en-US"/>
        </w:rPr>
      </w:pPr>
      <w:bookmarkStart w:id="3" w:name="_Toc414211462"/>
      <w:r w:rsidRPr="00533DEA">
        <w:rPr>
          <w:lang w:val="en-US"/>
        </w:rPr>
        <w:t>termin.xsd</w:t>
      </w:r>
      <w:bookmarkEnd w:id="3"/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&lt;?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xml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version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"1.0"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encoding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"UTF-8"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?&gt;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de-DE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schema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xmlns:t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"http://www.w3.org/2001/XMLSchema"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targetNamespace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elementFormDefault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qualified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de-DE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&lt;key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participiantKey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&lt;selector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".//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t:PARTICIPIANT_LIST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t:PARTICIPIANT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&lt;field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"@id"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&lt;/key&gt;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keyref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creatorParticipiantId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refer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"t:participiantKey"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&lt;selector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".//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t:APPOINTMENT_INFOS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&lt;field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"@creator"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keyref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&lt;/element&gt;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############## Types ############## 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Type--&gt;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"APPOINTMENT_INFOS"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"t:AppointmentInfoType"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"PARTICIPIANT_LIST"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"t:ParticipiantListType"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Serialized Appointment Type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AppointmentSerializedType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"APPOINTMENT_INFOS_SERIAL"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"t:AppointmentInfosSerialType"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Appointment </w:t>
      </w:r>
      <w:proofErr w:type="spellStart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Infos</w:t>
      </w:r>
      <w:proofErr w:type="spellEnd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Serial Type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AppointmentInfosSerialType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repeatDuration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int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repeatFrequency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"t:AppointmentTypeSerializedEnumeration"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Info Type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AppointmentInfoType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"NOTIFICATION"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"3"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"3"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"creator"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dateTime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"movable"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boolean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fixed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"serialized"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boolean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fixed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"t:AppointmentTypeEnumeration"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default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</w:t>
      </w:r>
      <w:proofErr w:type="spellStart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Participiant</w:t>
      </w:r>
      <w:proofErr w:type="spellEnd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List Type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ParticipiantListType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"unbounded"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</w:t>
      </w:r>
      <w:proofErr w:type="spellStart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Participiant</w:t>
      </w:r>
      <w:proofErr w:type="spellEnd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Type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lastRenderedPageBreak/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"id"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############## Enumerations ############## 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Type Enumerations 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AppointmentTypeEnumeration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&lt;restriction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"research"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"projects"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"private"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&lt;/restriction&gt;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Serialized Appointment Type Enumerations --&gt;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AppointmentTypeSerializedEnumeration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&lt;restriction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"daily"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"weekly"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"monthly"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"quarterly"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"yearly"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&lt;/restriction&gt;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533DEA" w:rsidRPr="0020440C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&lt;/schema&gt;</w:t>
      </w:r>
    </w:p>
    <w:p w:rsidR="003B25AD" w:rsidRPr="005923FA" w:rsidRDefault="003B25AD" w:rsidP="003B25AD">
      <w:pPr>
        <w:pStyle w:val="Heading3"/>
      </w:pPr>
      <w:bookmarkStart w:id="4" w:name="_Toc414211463"/>
      <w:r w:rsidRPr="005923FA">
        <w:t>termin.xml</w:t>
      </w:r>
      <w:bookmarkEnd w:id="4"/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&lt;?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xml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version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"1.0"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encoding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"UTF-8"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?&gt;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xmlns:xsi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"http://www.w3.org/2001/XMLSchema-instance"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xsi:schemaLocation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 termin.xsd"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"2002-05-30T09:00:00"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movable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serialized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&lt;/APPOINTMENT_INFOS&gt;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&lt;PARTICIPIANT_LIST&gt;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Thomas Herzog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"participiant_1"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Hugo Maier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3B25AD" w:rsidRPr="0020440C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&lt;/PARTICIPIANT_LIST&gt;</w:t>
      </w:r>
    </w:p>
    <w:p w:rsidR="003B25AD" w:rsidRDefault="003B25AD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&lt;/APPOINTMENT&gt;</w:t>
      </w:r>
    </w:p>
    <w:p w:rsidR="00FE6323" w:rsidRPr="0068106C" w:rsidRDefault="00FE6323" w:rsidP="00FE6323">
      <w:pPr>
        <w:pStyle w:val="Heading3"/>
        <w:rPr>
          <w:lang w:val="de-DE"/>
        </w:rPr>
      </w:pPr>
      <w:bookmarkStart w:id="5" w:name="_Toc414211464"/>
      <w:r>
        <w:t>terminSpezialisierung</w:t>
      </w:r>
      <w:r>
        <w:t>.xml</w:t>
      </w:r>
      <w:bookmarkEnd w:id="5"/>
    </w:p>
    <w:p w:rsidR="00FE6323" w:rsidRPr="0068106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de-DE"/>
        </w:rPr>
      </w:pPr>
      <w:r w:rsidRPr="0068106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de-DE"/>
        </w:rPr>
        <w:t>&lt;?</w:t>
      </w:r>
      <w:proofErr w:type="spellStart"/>
      <w:r w:rsidRPr="0068106C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xml</w:t>
      </w:r>
      <w:proofErr w:type="spellEnd"/>
      <w:r w:rsidRPr="0068106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68106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version</w:t>
      </w:r>
      <w:proofErr w:type="spellEnd"/>
      <w:r w:rsidRPr="0068106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68106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"1.0"</w:t>
      </w:r>
      <w:r w:rsidRPr="0068106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68106C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encoding</w:t>
      </w:r>
      <w:proofErr w:type="spellEnd"/>
      <w:r w:rsidRPr="0068106C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68106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"UTF-8"</w:t>
      </w:r>
      <w:r w:rsidRPr="0068106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de-DE"/>
        </w:rPr>
        <w:t>?&gt;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AppointmentSerializedType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xmlns:xsi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"http://www.w3.org/2001/XMLSchema-instance"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xsi:schemaLocation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 termin.xsd"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"2002-05-30T09:00:00"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&lt;/APPOINTMENT_INFOS&gt;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&lt;PARTICIPIANT_LIST&gt;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Thomas Herzog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&lt;/PARTICIPIANT_LIST&gt;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&lt;APPOINTMENT_INFOS_SERIAL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repeatDuration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repeatFrequency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"daily"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FE6323" w:rsidRPr="0020440C" w:rsidRDefault="00FE6323" w:rsidP="00FE632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&lt;/APPOINTMENT&gt;</w:t>
      </w: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FE6323" w:rsidRPr="0020440C" w:rsidRDefault="00FE6323" w:rsidP="003B25A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</w:p>
    <w:p w:rsidR="00533DEA" w:rsidRDefault="00533DEA" w:rsidP="00533DEA">
      <w:pPr>
        <w:rPr>
          <w:sz w:val="16"/>
          <w:szCs w:val="16"/>
          <w:lang w:val="de-DE"/>
        </w:rPr>
      </w:pPr>
    </w:p>
    <w:p w:rsidR="003B25AD" w:rsidRDefault="003B25AD" w:rsidP="0068106C">
      <w:pPr>
        <w:pStyle w:val="Heading2"/>
      </w:pPr>
      <w:bookmarkStart w:id="6" w:name="_Toc414211465"/>
      <w:r>
        <w:lastRenderedPageBreak/>
        <w:t>Aufgabe (b)</w:t>
      </w:r>
      <w:bookmarkEnd w:id="6"/>
    </w:p>
    <w:p w:rsidR="00B70AC0" w:rsidRPr="00533DEA" w:rsidRDefault="00B70AC0" w:rsidP="00B70AC0">
      <w:pPr>
        <w:pStyle w:val="Heading3"/>
      </w:pPr>
      <w:bookmarkStart w:id="7" w:name="_Toc414211466"/>
      <w:r>
        <w:t>termin_neu.xsd</w:t>
      </w:r>
      <w:bookmarkEnd w:id="7"/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</w:rPr>
        <w:t>&lt;?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</w:rPr>
        <w:t>xml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version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"1.0"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encoding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"UTF-8"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</w:rPr>
        <w:t>?&gt;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</w:rPr>
        <w:t>schema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xmlns:t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"http://www.w3.org/2001/XMLSchema"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targetNamespace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</w:rPr>
        <w:t>elementFormDefault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qualified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&lt;include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schemaLocation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"teilnehmerListe.xsd"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&lt;key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participiantKey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&lt;selector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".//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t:PARTICIPIANT_LIST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t:PARTICIPIANT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&lt;field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"@id"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&lt;/key&gt;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keyref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creatorParticipiantId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refer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"t:participiantKey"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&lt;selector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".//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t:APPOINTMENT_INFOS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&lt;field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xpath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"@creator"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keyref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&lt;/element&gt;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############## Types ############## 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Type--&gt;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"APPOINTMENT_INFOS"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"t:AppointmentInfoType"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"PARTICIPIANT_LIST"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"t:ParticipiantListType"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Serialized Appointment Type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AppointmentSerializedType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"APPOINTMENT_INFOS_SERIAL"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"t:AppointmentInfosSerialType"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Appointment </w:t>
      </w:r>
      <w:proofErr w:type="spellStart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Infos</w:t>
      </w:r>
      <w:proofErr w:type="spellEnd"/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Serial Type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AppointmentInfosSerialType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repeatDuration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int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repeatFrequency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"t:AppointmentTypeSerializedEnumeration"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Info Type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AppointmentInfoType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"NOTIFICATION"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"3"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"3"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"creator"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dateTime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"movable"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boolean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fixed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"serialized"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boolean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fixed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"type"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"t:AppointmentTypeEnumeration"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"optional"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default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############## Enumerations ############## 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Appointment Type Enumerations 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AppointmentTypeEnumeration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&lt;restriction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"research"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"projects"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"private"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&lt;/restriction&gt;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&lt;!-- Serialized Appointment Type Enumerations --&gt;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AppointmentTypeSerializedEnumeration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&lt;restriction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"daily"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lastRenderedPageBreak/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"weekly"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"monthly"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"quarterly"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&lt;enumeration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value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"yearly"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&lt;/restriction&gt;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simpleType</w:t>
      </w:r>
      <w:proofErr w:type="spellEnd"/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20440C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&lt;/schema&gt;</w:t>
      </w:r>
    </w:p>
    <w:p w:rsidR="00B70AC0" w:rsidRDefault="00B70AC0" w:rsidP="00B70AC0">
      <w:pPr>
        <w:pStyle w:val="Heading3"/>
      </w:pPr>
      <w:bookmarkStart w:id="8" w:name="_Toc414211467"/>
      <w:r>
        <w:t>teilnehmerListe.xsd</w:t>
      </w:r>
      <w:bookmarkEnd w:id="8"/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&lt;?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xml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version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"1.0"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encoding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"UTF-8"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?&gt;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de-DE"/>
        </w:rPr>
      </w:pP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&lt;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schema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xmlns:t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"http://www.fh-hagenberg.at/termin"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xmlns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"http://www.w3.org/2001/XMLSchema"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targetNamespace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"http://www.fh-hagenberg.at/termin"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de-DE"/>
        </w:rPr>
        <w:t>elementFormDefault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de-DE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</w:t>
      </w:r>
      <w:proofErr w:type="spellStart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qualified</w:t>
      </w:r>
      <w:proofErr w:type="spellEnd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de-DE"/>
        </w:rPr>
        <w:t>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de-DE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de-DE"/>
        </w:rPr>
        <w:t xml:space="preserve">    </w:t>
      </w:r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</w:t>
      </w:r>
      <w:proofErr w:type="spellStart"/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Participiant</w:t>
      </w:r>
      <w:proofErr w:type="spellEnd"/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List Type --&gt;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ParticipiantListType</w:t>
      </w:r>
      <w:proofErr w:type="spellEnd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&lt;sequence&gt;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&lt;element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"t:ParticipiantType"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minOccurs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maxOccurs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"unbounded"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&lt;/sequence&gt;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&lt;!-- </w:t>
      </w:r>
      <w:proofErr w:type="spellStart"/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>Participiant</w:t>
      </w:r>
      <w:proofErr w:type="spellEnd"/>
      <w:r w:rsidRPr="00B70AC0">
        <w:rPr>
          <w:rFonts w:ascii="Courier New" w:eastAsia="Times New Roman" w:hAnsi="Courier New" w:cs="Courier New"/>
          <w:color w:val="008000"/>
          <w:sz w:val="16"/>
          <w:szCs w:val="16"/>
          <w:lang w:val="en-US"/>
        </w:rPr>
        <w:t xml:space="preserve"> Type --&gt;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ParticipiantType</w:t>
      </w:r>
      <w:proofErr w:type="spellEnd"/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&lt;extension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base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&lt;attribute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name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"id"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"string"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B70AC0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use</w:t>
      </w:r>
      <w:r w:rsidRPr="00B70AC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B70AC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"required"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&lt;/extension&gt;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simpleContent</w:t>
      </w:r>
      <w:proofErr w:type="spellEnd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</w:t>
      </w:r>
      <w:proofErr w:type="spellStart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complexType</w:t>
      </w:r>
      <w:proofErr w:type="spellEnd"/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B70AC0" w:rsidRPr="00B70AC0" w:rsidRDefault="00B70AC0" w:rsidP="00B70AC0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B70AC0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&lt;/schema&gt;</w:t>
      </w:r>
    </w:p>
    <w:p w:rsidR="00B70AC0" w:rsidRPr="00B70AC0" w:rsidRDefault="00B70AC0" w:rsidP="00B70AC0"/>
    <w:p w:rsidR="00F768EA" w:rsidRPr="005923FA" w:rsidRDefault="00F768EA" w:rsidP="00F768EA">
      <w:pPr>
        <w:pStyle w:val="Heading3"/>
        <w:rPr>
          <w:lang w:val="en-US"/>
        </w:rPr>
      </w:pPr>
      <w:bookmarkStart w:id="9" w:name="_Toc414211468"/>
      <w:r w:rsidRPr="005923FA">
        <w:rPr>
          <w:lang w:val="en-US"/>
        </w:rPr>
        <w:t>termin_neu.xml</w:t>
      </w:r>
      <w:bookmarkEnd w:id="9"/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&lt;?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xml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version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"1.0"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encoding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"UTF-8"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?&gt;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xmlns:xsi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"http://www.w3.org/2001/XMLSchema-instance"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xsi:schemaLocation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 termin_neu.xsd"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"2002-05-30T09:00:00"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movable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serialized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"false"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type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"teaching"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&lt;/APPOINTMENT_INFOS&gt;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&lt;PARTICIPIANT_LIST&gt;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Thomas Herzog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"participiant_1"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Hugo Maier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&lt;/PARTICIPIANT_LIST&gt;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&lt;/APPOINTMENT&gt;</w:t>
      </w:r>
    </w:p>
    <w:p w:rsidR="00533DEA" w:rsidRPr="00533DEA" w:rsidRDefault="00533DEA" w:rsidP="00533D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F768EA" w:rsidRPr="0020440C" w:rsidRDefault="00F768EA" w:rsidP="00F768EA">
      <w:pPr>
        <w:pStyle w:val="Heading3"/>
      </w:pPr>
      <w:bookmarkStart w:id="10" w:name="_Toc414211469"/>
      <w:r>
        <w:t>terminSpezialisierung</w:t>
      </w:r>
      <w:r w:rsidR="00FE6323">
        <w:t>_neu</w:t>
      </w:r>
      <w:r>
        <w:t>.xml</w:t>
      </w:r>
      <w:bookmarkEnd w:id="10"/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&lt;?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xml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version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"1.0"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encoding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"UTF-8"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FFF00"/>
          <w:lang w:val="en-US"/>
        </w:rPr>
        <w:t>?&gt;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xsi:type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proofErr w:type="spellStart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AppointmentSerializedType</w:t>
      </w:r>
      <w:proofErr w:type="spellEnd"/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xmlns:xsi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"http://www.w3.org/2001/XMLSchema-instance"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xsi:schemaLocation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"http://www.fh-hagenberg.at/termin termin_neu.xsd"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creator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creationDate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"2002-05-30T09:00:00"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&lt;NOTIFICATION&gt;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Hello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&lt;/NOTIFICATION&gt;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&lt;/APPOINTMENT_INFOS&gt;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&lt;PARTICIPIANT_LIST&gt;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&lt;PARTICIPIANT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id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"conductor"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&gt;</w:t>
      </w:r>
      <w:r w:rsidRPr="0020440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Thomas Herzog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&lt;/PARTICIPIANT_LIST&gt;</w:t>
      </w:r>
    </w:p>
    <w:p w:rsidR="00F768EA" w:rsidRPr="0020440C" w:rsidRDefault="00F768EA" w:rsidP="00F768E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&lt;APPOINTMENT_INFOS_SERIAL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repeatDuration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"10"</w:t>
      </w:r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0440C">
        <w:rPr>
          <w:rFonts w:ascii="Courier New" w:eastAsia="Times New Roman" w:hAnsi="Courier New" w:cs="Courier New"/>
          <w:color w:val="FF0000"/>
          <w:sz w:val="16"/>
          <w:szCs w:val="16"/>
          <w:lang w:val="en-US"/>
        </w:rPr>
        <w:t>repeatFrequency</w:t>
      </w:r>
      <w:proofErr w:type="spellEnd"/>
      <w:r w:rsidRPr="0020440C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</w:t>
      </w:r>
      <w:r w:rsidRPr="0020440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/>
        </w:rPr>
        <w:t>"daily"</w:t>
      </w: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/&gt;</w:t>
      </w:r>
    </w:p>
    <w:p w:rsidR="009318E4" w:rsidRDefault="00F768EA" w:rsidP="00664982">
      <w:pPr>
        <w:shd w:val="clear" w:color="auto" w:fill="FFFFFF"/>
        <w:spacing w:line="240" w:lineRule="auto"/>
      </w:pPr>
      <w:r w:rsidRPr="0020440C">
        <w:rPr>
          <w:rFonts w:ascii="Courier New" w:eastAsia="Times New Roman" w:hAnsi="Courier New" w:cs="Courier New"/>
          <w:color w:val="0000FF"/>
          <w:sz w:val="16"/>
          <w:szCs w:val="16"/>
          <w:lang w:val="en-US"/>
        </w:rPr>
        <w:t>&lt;/APPOINTMENT&gt;</w:t>
      </w:r>
    </w:p>
    <w:p w:rsidR="005923FA" w:rsidRPr="0020440C" w:rsidRDefault="005923FA" w:rsidP="005923FA">
      <w:pPr>
        <w:rPr>
          <w:b/>
          <w:sz w:val="16"/>
          <w:szCs w:val="16"/>
        </w:rPr>
      </w:pPr>
    </w:p>
    <w:sectPr w:rsidR="005923FA" w:rsidRPr="0020440C" w:rsidSect="00715E33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F8" w:rsidRDefault="007404F8" w:rsidP="00854350">
      <w:pPr>
        <w:spacing w:line="240" w:lineRule="auto"/>
      </w:pPr>
      <w:r>
        <w:separator/>
      </w:r>
    </w:p>
  </w:endnote>
  <w:endnote w:type="continuationSeparator" w:id="0">
    <w:p w:rsidR="007404F8" w:rsidRDefault="007404F8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Content>
      <w:p w:rsidR="003B25AD" w:rsidRDefault="003B25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A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25AD" w:rsidRDefault="003B2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F8" w:rsidRDefault="007404F8" w:rsidP="00854350">
      <w:pPr>
        <w:spacing w:line="240" w:lineRule="auto"/>
      </w:pPr>
      <w:r>
        <w:separator/>
      </w:r>
    </w:p>
  </w:footnote>
  <w:footnote w:type="continuationSeparator" w:id="0">
    <w:p w:rsidR="007404F8" w:rsidRDefault="007404F8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AD" w:rsidRDefault="003B25AD">
    <w:pPr>
      <w:pStyle w:val="Header"/>
    </w:pPr>
    <w:r>
      <w:rPr>
        <w:noProof/>
        <w:lang w:val="en-US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AD" w:rsidRPr="00854350" w:rsidRDefault="003B25AD">
    <w:pPr>
      <w:pStyle w:val="Header"/>
      <w:rPr>
        <w:lang w:val="en-US"/>
      </w:rPr>
    </w:pPr>
    <w:r w:rsidRPr="00854350">
      <w:rPr>
        <w:lang w:val="en-US"/>
      </w:rPr>
      <w:t>Author: Thomas Herzog (S1310307011)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lang w:val="en-US"/>
      </w:rPr>
      <w:t>Übung</w:t>
    </w:r>
    <w:proofErr w:type="spellEnd"/>
    <w:r w:rsidRPr="00854350"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62EA"/>
    <w:multiLevelType w:val="multilevel"/>
    <w:tmpl w:val="AE383EF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4"/>
  </w:num>
  <w:num w:numId="10">
    <w:abstractNumId w:val="7"/>
  </w:num>
  <w:num w:numId="11">
    <w:abstractNumId w:val="16"/>
  </w:num>
  <w:num w:numId="12">
    <w:abstractNumId w:val="15"/>
  </w:num>
  <w:num w:numId="13">
    <w:abstractNumId w:val="3"/>
  </w:num>
  <w:num w:numId="14">
    <w:abstractNumId w:val="2"/>
  </w:num>
  <w:num w:numId="15">
    <w:abstractNumId w:val="8"/>
  </w:num>
  <w:num w:numId="16">
    <w:abstractNumId w:val="5"/>
  </w:num>
  <w:num w:numId="17">
    <w:abstractNumId w:val="11"/>
  </w:num>
  <w:num w:numId="18">
    <w:abstractNumId w:val="0"/>
  </w:num>
  <w:num w:numId="19">
    <w:abstractNumId w:val="6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68E"/>
    <w:rsid w:val="00020CE0"/>
    <w:rsid w:val="00031B21"/>
    <w:rsid w:val="00071574"/>
    <w:rsid w:val="00073B13"/>
    <w:rsid w:val="00090691"/>
    <w:rsid w:val="000A1A22"/>
    <w:rsid w:val="000E39F2"/>
    <w:rsid w:val="000E7236"/>
    <w:rsid w:val="000F43CE"/>
    <w:rsid w:val="001176BF"/>
    <w:rsid w:val="001218C7"/>
    <w:rsid w:val="00152FFF"/>
    <w:rsid w:val="00165F14"/>
    <w:rsid w:val="001836A5"/>
    <w:rsid w:val="00186101"/>
    <w:rsid w:val="00190476"/>
    <w:rsid w:val="001A66B7"/>
    <w:rsid w:val="001C03AA"/>
    <w:rsid w:val="001D713D"/>
    <w:rsid w:val="001F3A3B"/>
    <w:rsid w:val="0020440C"/>
    <w:rsid w:val="0020676F"/>
    <w:rsid w:val="00206A6F"/>
    <w:rsid w:val="0020712F"/>
    <w:rsid w:val="00220484"/>
    <w:rsid w:val="0022611A"/>
    <w:rsid w:val="00243E5E"/>
    <w:rsid w:val="00246A56"/>
    <w:rsid w:val="002513A8"/>
    <w:rsid w:val="00271E6E"/>
    <w:rsid w:val="00282D0E"/>
    <w:rsid w:val="00283E62"/>
    <w:rsid w:val="0028500D"/>
    <w:rsid w:val="002A508B"/>
    <w:rsid w:val="002E3F19"/>
    <w:rsid w:val="002E67E5"/>
    <w:rsid w:val="002F1EA2"/>
    <w:rsid w:val="002F4C7D"/>
    <w:rsid w:val="002F7EB8"/>
    <w:rsid w:val="00305184"/>
    <w:rsid w:val="00311664"/>
    <w:rsid w:val="0031305B"/>
    <w:rsid w:val="00321D76"/>
    <w:rsid w:val="0033760F"/>
    <w:rsid w:val="003413DF"/>
    <w:rsid w:val="00350BE1"/>
    <w:rsid w:val="00362B08"/>
    <w:rsid w:val="00365E78"/>
    <w:rsid w:val="00380F9F"/>
    <w:rsid w:val="00381B93"/>
    <w:rsid w:val="00385920"/>
    <w:rsid w:val="00386853"/>
    <w:rsid w:val="003A1E24"/>
    <w:rsid w:val="003A3BAB"/>
    <w:rsid w:val="003A62C1"/>
    <w:rsid w:val="003B1D20"/>
    <w:rsid w:val="003B2391"/>
    <w:rsid w:val="003B25AD"/>
    <w:rsid w:val="003C1649"/>
    <w:rsid w:val="003C4971"/>
    <w:rsid w:val="003D3E15"/>
    <w:rsid w:val="003D5E89"/>
    <w:rsid w:val="003E4327"/>
    <w:rsid w:val="00404200"/>
    <w:rsid w:val="00431C00"/>
    <w:rsid w:val="0043372E"/>
    <w:rsid w:val="00463F28"/>
    <w:rsid w:val="00466B57"/>
    <w:rsid w:val="00467C5E"/>
    <w:rsid w:val="00471477"/>
    <w:rsid w:val="004842CD"/>
    <w:rsid w:val="004847C4"/>
    <w:rsid w:val="00492AE3"/>
    <w:rsid w:val="004B3005"/>
    <w:rsid w:val="004E1DD6"/>
    <w:rsid w:val="005024E7"/>
    <w:rsid w:val="0050312A"/>
    <w:rsid w:val="00503AB0"/>
    <w:rsid w:val="0050478C"/>
    <w:rsid w:val="00515407"/>
    <w:rsid w:val="00525260"/>
    <w:rsid w:val="00533DEA"/>
    <w:rsid w:val="00542E75"/>
    <w:rsid w:val="00563A20"/>
    <w:rsid w:val="005641D6"/>
    <w:rsid w:val="00565AC5"/>
    <w:rsid w:val="00575A84"/>
    <w:rsid w:val="00590F26"/>
    <w:rsid w:val="005923FA"/>
    <w:rsid w:val="00592CC5"/>
    <w:rsid w:val="005965C4"/>
    <w:rsid w:val="005B4D42"/>
    <w:rsid w:val="005B55F1"/>
    <w:rsid w:val="005C469E"/>
    <w:rsid w:val="005D0812"/>
    <w:rsid w:val="005D5ED6"/>
    <w:rsid w:val="005F14D6"/>
    <w:rsid w:val="006077B0"/>
    <w:rsid w:val="006378F7"/>
    <w:rsid w:val="006402A7"/>
    <w:rsid w:val="00645A15"/>
    <w:rsid w:val="00663C74"/>
    <w:rsid w:val="00664982"/>
    <w:rsid w:val="006700BA"/>
    <w:rsid w:val="00670FDB"/>
    <w:rsid w:val="0068106C"/>
    <w:rsid w:val="00687AFC"/>
    <w:rsid w:val="00693A96"/>
    <w:rsid w:val="006C26C4"/>
    <w:rsid w:val="006E1C6A"/>
    <w:rsid w:val="006E2A2E"/>
    <w:rsid w:val="006F2B12"/>
    <w:rsid w:val="00715E33"/>
    <w:rsid w:val="0072134C"/>
    <w:rsid w:val="007404F8"/>
    <w:rsid w:val="00763A50"/>
    <w:rsid w:val="00776C77"/>
    <w:rsid w:val="00780FC8"/>
    <w:rsid w:val="007971AB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64C5"/>
    <w:rsid w:val="008C33EE"/>
    <w:rsid w:val="008C6CB2"/>
    <w:rsid w:val="008D23D7"/>
    <w:rsid w:val="008E4382"/>
    <w:rsid w:val="008F2253"/>
    <w:rsid w:val="008F3DB1"/>
    <w:rsid w:val="00907A90"/>
    <w:rsid w:val="00910D94"/>
    <w:rsid w:val="00913A90"/>
    <w:rsid w:val="00914F55"/>
    <w:rsid w:val="00924695"/>
    <w:rsid w:val="00925B3D"/>
    <w:rsid w:val="009318E4"/>
    <w:rsid w:val="00942F8E"/>
    <w:rsid w:val="00943BE1"/>
    <w:rsid w:val="0094544D"/>
    <w:rsid w:val="009475D8"/>
    <w:rsid w:val="00960D53"/>
    <w:rsid w:val="0096199F"/>
    <w:rsid w:val="00963C4B"/>
    <w:rsid w:val="00967FF3"/>
    <w:rsid w:val="009A71B5"/>
    <w:rsid w:val="009C5A81"/>
    <w:rsid w:val="009D233D"/>
    <w:rsid w:val="009E0C5E"/>
    <w:rsid w:val="009E4BF7"/>
    <w:rsid w:val="009F1002"/>
    <w:rsid w:val="009F7AF7"/>
    <w:rsid w:val="00A05279"/>
    <w:rsid w:val="00A05321"/>
    <w:rsid w:val="00A06785"/>
    <w:rsid w:val="00A22242"/>
    <w:rsid w:val="00A243AF"/>
    <w:rsid w:val="00A34616"/>
    <w:rsid w:val="00A35E4F"/>
    <w:rsid w:val="00A417D9"/>
    <w:rsid w:val="00A41A9E"/>
    <w:rsid w:val="00A4475C"/>
    <w:rsid w:val="00A4546F"/>
    <w:rsid w:val="00A6677E"/>
    <w:rsid w:val="00A7221A"/>
    <w:rsid w:val="00A81B00"/>
    <w:rsid w:val="00AA09D8"/>
    <w:rsid w:val="00AB7708"/>
    <w:rsid w:val="00AC2253"/>
    <w:rsid w:val="00AE2865"/>
    <w:rsid w:val="00B05B83"/>
    <w:rsid w:val="00B16E6F"/>
    <w:rsid w:val="00B25107"/>
    <w:rsid w:val="00B3516A"/>
    <w:rsid w:val="00B372DD"/>
    <w:rsid w:val="00B66055"/>
    <w:rsid w:val="00B70773"/>
    <w:rsid w:val="00B70AC0"/>
    <w:rsid w:val="00B84218"/>
    <w:rsid w:val="00B84E99"/>
    <w:rsid w:val="00B850B3"/>
    <w:rsid w:val="00BC403E"/>
    <w:rsid w:val="00BC415E"/>
    <w:rsid w:val="00C24258"/>
    <w:rsid w:val="00C331FE"/>
    <w:rsid w:val="00C43EAB"/>
    <w:rsid w:val="00C44E4A"/>
    <w:rsid w:val="00C5253D"/>
    <w:rsid w:val="00C56929"/>
    <w:rsid w:val="00C62350"/>
    <w:rsid w:val="00C639BC"/>
    <w:rsid w:val="00C81176"/>
    <w:rsid w:val="00C81DCB"/>
    <w:rsid w:val="00C86AB3"/>
    <w:rsid w:val="00C91321"/>
    <w:rsid w:val="00C94EF0"/>
    <w:rsid w:val="00CA1783"/>
    <w:rsid w:val="00CC00D6"/>
    <w:rsid w:val="00CD07FF"/>
    <w:rsid w:val="00CE1380"/>
    <w:rsid w:val="00CE43AB"/>
    <w:rsid w:val="00D163E9"/>
    <w:rsid w:val="00D82404"/>
    <w:rsid w:val="00D97BC4"/>
    <w:rsid w:val="00DB169A"/>
    <w:rsid w:val="00DB2491"/>
    <w:rsid w:val="00DB4346"/>
    <w:rsid w:val="00DC0E19"/>
    <w:rsid w:val="00DC5911"/>
    <w:rsid w:val="00DC746E"/>
    <w:rsid w:val="00DF14F3"/>
    <w:rsid w:val="00DF1AFC"/>
    <w:rsid w:val="00DF2FD2"/>
    <w:rsid w:val="00E0325A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83E52"/>
    <w:rsid w:val="00EA0C88"/>
    <w:rsid w:val="00EA52E6"/>
    <w:rsid w:val="00EB7C40"/>
    <w:rsid w:val="00EC28DD"/>
    <w:rsid w:val="00EC57AA"/>
    <w:rsid w:val="00ED0931"/>
    <w:rsid w:val="00ED481D"/>
    <w:rsid w:val="00ED6371"/>
    <w:rsid w:val="00F030D7"/>
    <w:rsid w:val="00F05673"/>
    <w:rsid w:val="00F13ACA"/>
    <w:rsid w:val="00F23155"/>
    <w:rsid w:val="00F2463F"/>
    <w:rsid w:val="00F30BA3"/>
    <w:rsid w:val="00F345F7"/>
    <w:rsid w:val="00F54216"/>
    <w:rsid w:val="00F74356"/>
    <w:rsid w:val="00F768EA"/>
    <w:rsid w:val="00F84BDD"/>
    <w:rsid w:val="00FA4208"/>
    <w:rsid w:val="00FB1314"/>
    <w:rsid w:val="00FC55AA"/>
    <w:rsid w:val="00FD10DC"/>
    <w:rsid w:val="00FE12D7"/>
    <w:rsid w:val="00FE331E"/>
    <w:rsid w:val="00FE6323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4793F-A010-4D56-A73B-74C6622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DB1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DEA"/>
    <w:pPr>
      <w:keepNext/>
      <w:keepLines/>
      <w:pageBreakBefore/>
      <w:numPr>
        <w:numId w:val="2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350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350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5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aliases w:val="header"/>
    <w:basedOn w:val="Normal"/>
    <w:next w:val="Normal"/>
    <w:link w:val="IntenseQuoteChar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eQuoteChar">
    <w:name w:val="Intense Quote Char"/>
    <w:aliases w:val="header Char"/>
    <w:basedOn w:val="DefaultParagraphFont"/>
    <w:link w:val="IntenseQuote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E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54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350"/>
  </w:style>
  <w:style w:type="paragraph" w:styleId="Footer">
    <w:name w:val="footer"/>
    <w:basedOn w:val="Normal"/>
    <w:link w:val="FooterChar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350"/>
  </w:style>
  <w:style w:type="paragraph" w:styleId="BalloonText">
    <w:name w:val="Balloon Text"/>
    <w:basedOn w:val="Normal"/>
    <w:link w:val="BalloonTextChar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NoSpacingChar">
    <w:name w:val="No Spacing Char"/>
    <w:basedOn w:val="DefaultParagraphFont"/>
    <w:link w:val="NoSpacing"/>
    <w:uiPriority w:val="1"/>
    <w:rsid w:val="00854350"/>
    <w:rPr>
      <w:rFonts w:eastAsiaTheme="minorEastAsia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69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5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21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077B0"/>
  </w:style>
  <w:style w:type="paragraph" w:styleId="TOC2">
    <w:name w:val="toc 2"/>
    <w:basedOn w:val="Normal"/>
    <w:next w:val="Normal"/>
    <w:autoRedefine/>
    <w:uiPriority w:val="39"/>
    <w:unhideWhenUsed/>
    <w:rsid w:val="00A4475C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DefaultParagraphFon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DefaultParagraphFon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DefaultParagraphFon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ED0931"/>
    <w:rPr>
      <w:rFonts w:ascii="Courier New" w:hAnsi="Courier New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3D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121">
    <w:name w:val="sc121"/>
    <w:basedOn w:val="DefaultParagraphFont"/>
    <w:rsid w:val="00533DE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533D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33D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33D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33DE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533D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basedOn w:val="DefaultParagraphFont"/>
    <w:rsid w:val="005923FA"/>
    <w:rPr>
      <w:rFonts w:ascii="Courier New" w:hAnsi="Courier New" w:cs="Courier New" w:hint="default"/>
      <w:color w:val="0000F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3E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D0ED-DC54-41E4-BC75-A2BEEE61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Dokumentation.docx</Template>
  <TotalTime>0</TotalTime>
  <Pages>1</Pages>
  <Words>1732</Words>
  <Characters>9874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11583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Thomas Herzog</cp:lastModifiedBy>
  <cp:revision>16</cp:revision>
  <cp:lastPrinted>2015-03-15T18:36:00Z</cp:lastPrinted>
  <dcterms:created xsi:type="dcterms:W3CDTF">2015-03-15T18:22:00Z</dcterms:created>
  <dcterms:modified xsi:type="dcterms:W3CDTF">2015-03-15T18:40:00Z</dcterms:modified>
</cp:coreProperties>
</file>